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96C6" w14:textId="1A089346" w:rsidR="00E911B0" w:rsidRDefault="00E911B0" w:rsidP="00E911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11B0">
        <w:rPr>
          <w:rFonts w:ascii="Times New Roman" w:hAnsi="Times New Roman" w:cs="Times New Roman"/>
          <w:sz w:val="28"/>
          <w:szCs w:val="28"/>
          <w:lang w:val="en-US"/>
        </w:rPr>
        <w:t xml:space="preserve">Nadezda Luneva </w:t>
      </w:r>
      <w:r w:rsidRPr="00E911B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Science Kurs•DATA24STO_DAC40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CFB5C78" w14:textId="77777777" w:rsidR="00E911B0" w:rsidRPr="00E911B0" w:rsidRDefault="00E911B0" w:rsidP="00E91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1B0">
        <w:rPr>
          <w:rFonts w:ascii="Times New Roman" w:hAnsi="Times New Roman" w:cs="Times New Roman"/>
          <w:b/>
          <w:bCs/>
          <w:sz w:val="28"/>
          <w:szCs w:val="28"/>
        </w:rPr>
        <w:t xml:space="preserve">Inlämningsuppgift 2 - </w:t>
      </w:r>
      <w:proofErr w:type="spellStart"/>
      <w:r w:rsidRPr="00E911B0">
        <w:rPr>
          <w:rFonts w:ascii="Times New Roman" w:hAnsi="Times New Roman" w:cs="Times New Roman"/>
          <w:b/>
          <w:bCs/>
          <w:sz w:val="28"/>
          <w:szCs w:val="28"/>
        </w:rPr>
        <w:t>Individuel</w:t>
      </w:r>
      <w:proofErr w:type="spellEnd"/>
      <w:r w:rsidRPr="00E911B0">
        <w:rPr>
          <w:rFonts w:ascii="Times New Roman" w:hAnsi="Times New Roman" w:cs="Times New Roman"/>
          <w:b/>
          <w:bCs/>
          <w:sz w:val="28"/>
          <w:szCs w:val="28"/>
        </w:rPr>
        <w:t xml:space="preserve"> ETL</w:t>
      </w:r>
    </w:p>
    <w:p w14:paraId="32175E35" w14:textId="30D0CB64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>Individuell uppgift - Bygga ETL flöde</w:t>
      </w:r>
      <w:r w:rsidR="000321DD">
        <w:rPr>
          <w:rFonts w:ascii="Times New Roman" w:hAnsi="Times New Roman" w:cs="Times New Roman"/>
          <w:sz w:val="28"/>
          <w:szCs w:val="28"/>
        </w:rPr>
        <w:t>. Analys</w:t>
      </w:r>
    </w:p>
    <w:p w14:paraId="23EB9070" w14:textId="7077BC8D" w:rsidR="00E911B0" w:rsidRPr="00E911B0" w:rsidRDefault="000321DD" w:rsidP="00E911B0">
      <w:pPr>
        <w:rPr>
          <w:rFonts w:ascii="Times New Roman" w:hAnsi="Times New Roman" w:cs="Times New Roman"/>
          <w:sz w:val="28"/>
          <w:szCs w:val="28"/>
        </w:rPr>
      </w:pPr>
      <w:r w:rsidRPr="000321DD">
        <w:rPr>
          <w:rFonts w:ascii="Times New Roman" w:hAnsi="Times New Roman" w:cs="Times New Roman"/>
          <w:sz w:val="28"/>
          <w:szCs w:val="28"/>
          <w:highlight w:val="yellow"/>
        </w:rPr>
        <w:t xml:space="preserve">Länk till </w:t>
      </w:r>
      <w:proofErr w:type="spellStart"/>
      <w:r w:rsidRPr="000321DD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0321D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21DD">
        <w:rPr>
          <w:rFonts w:ascii="Times New Roman" w:hAnsi="Times New Roman" w:cs="Times New Roman"/>
          <w:sz w:val="28"/>
          <w:szCs w:val="28"/>
          <w:highlight w:val="yellow"/>
        </w:rPr>
        <w:t>https://github.com/NadezdaLuneva2024/forJorje/tree/main/inlamnings2</w:t>
      </w:r>
    </w:p>
    <w:p w14:paraId="76D7BAC6" w14:textId="448B027F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Här är tre slutsatser baserade enbart på visualiseringen: </w:t>
      </w:r>
    </w:p>
    <w:p w14:paraId="4D252ABA" w14:textId="77777777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</w:p>
    <w:p w14:paraId="23E56F25" w14:textId="7A8CDE44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1. Stapeldiagrammet visar att vissa kommuner har betydligt högre skatt än andra </w:t>
      </w:r>
    </w:p>
    <w:p w14:paraId="33E59763" w14:textId="3B73741A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Det finns tydliga skillnader mellan kommunerna, där vissa har mycket högre skatt än genomsnittet. </w:t>
      </w:r>
    </w:p>
    <w:p w14:paraId="09ED8C9B" w14:textId="61BA65BC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Om Stockholm ligger i mitten eller högre del av diagrammet, betyder det att dess skattesats är relativt hög jämfört med andra kommuner. </w:t>
      </w:r>
    </w:p>
    <w:p w14:paraId="7937CF67" w14:textId="4520505C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Kommuner med lägre skattesatser kan ha andra ekonomiska strategier, till exempel högre avgifter för tjänster </w:t>
      </w:r>
      <w:proofErr w:type="gramStart"/>
      <w:r w:rsidRPr="00E911B0">
        <w:rPr>
          <w:rFonts w:ascii="Times New Roman" w:hAnsi="Times New Roman" w:cs="Times New Roman"/>
          <w:sz w:val="28"/>
          <w:szCs w:val="28"/>
        </w:rPr>
        <w:t>istället</w:t>
      </w:r>
      <w:proofErr w:type="gramEnd"/>
      <w:r w:rsidRPr="00E911B0">
        <w:rPr>
          <w:rFonts w:ascii="Times New Roman" w:hAnsi="Times New Roman" w:cs="Times New Roman"/>
          <w:sz w:val="28"/>
          <w:szCs w:val="28"/>
        </w:rPr>
        <w:t xml:space="preserve"> för hög skatt. </w:t>
      </w:r>
    </w:p>
    <w:p w14:paraId="55C87454" w14:textId="77777777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</w:p>
    <w:p w14:paraId="3B43B8B2" w14:textId="36BBA1AA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2. Histogrammet visar spridningen av skattesatser mellan kommuner </w:t>
      </w:r>
    </w:p>
    <w:p w14:paraId="30115BF5" w14:textId="09F02D36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De flesta kommuner har skattesatser inom ett visst intervall, men det finns också några kommuner med betydligt högre eller lägre </w:t>
      </w:r>
      <w:proofErr w:type="gramStart"/>
      <w:r w:rsidRPr="00E911B0">
        <w:rPr>
          <w:rFonts w:ascii="Times New Roman" w:hAnsi="Times New Roman" w:cs="Times New Roman"/>
          <w:sz w:val="28"/>
          <w:szCs w:val="28"/>
        </w:rPr>
        <w:t>skatter .</w:t>
      </w:r>
      <w:proofErr w:type="gramEnd"/>
      <w:r w:rsidRPr="00E91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190EF" w14:textId="6FE557B7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Om histogrammet är snett åt höger betyder det att färre kommuner har väldigt hög </w:t>
      </w:r>
      <w:proofErr w:type="gramStart"/>
      <w:r w:rsidRPr="00E911B0">
        <w:rPr>
          <w:rFonts w:ascii="Times New Roman" w:hAnsi="Times New Roman" w:cs="Times New Roman"/>
          <w:sz w:val="28"/>
          <w:szCs w:val="28"/>
        </w:rPr>
        <w:t>skatt .</w:t>
      </w:r>
      <w:proofErr w:type="gramEnd"/>
      <w:r w:rsidRPr="00E91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1ECE0" w14:textId="0D97FCD8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En jämn fördelning skulle tyda på att skattesatserna är ganska lika över hela landet. </w:t>
      </w:r>
    </w:p>
    <w:p w14:paraId="5FAAEC9A" w14:textId="77777777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</w:p>
    <w:p w14:paraId="25E4F185" w14:textId="13261FAE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3. Linjediagrammet visar en stadig ökning av skatten i Stockholm </w:t>
      </w:r>
    </w:p>
    <w:p w14:paraId="5B124DE3" w14:textId="17CF5CB0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Skatten har ökat varje år från 2023 till </w:t>
      </w:r>
      <w:proofErr w:type="gramStart"/>
      <w:r w:rsidRPr="00E911B0">
        <w:rPr>
          <w:rFonts w:ascii="Times New Roman" w:hAnsi="Times New Roman" w:cs="Times New Roman"/>
          <w:sz w:val="28"/>
          <w:szCs w:val="28"/>
        </w:rPr>
        <w:t>2025 .</w:t>
      </w:r>
      <w:proofErr w:type="gramEnd"/>
      <w:r w:rsidRPr="00E91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2DDBF" w14:textId="310440E1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Denna trend kan tyda på att kommunen behöver mer skatteintäkter, antingen på grund av ökade kostnader eller politiska beslut. </w:t>
      </w:r>
    </w:p>
    <w:p w14:paraId="6841D1E2" w14:textId="010BD5BB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 - En fortsatt ökning i framtiden kan vara möjlig om trenden håller i sig. </w:t>
      </w:r>
    </w:p>
    <w:p w14:paraId="401DC1B7" w14:textId="77777777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</w:p>
    <w:p w14:paraId="19B3372C" w14:textId="6A663C44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>Sammanfattning:</w:t>
      </w:r>
    </w:p>
    <w:p w14:paraId="0B5848F0" w14:textId="4BCC7E0F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- Skatten i Stockholm ökar varje år, vilket syns tydligt i linjediagrammet. </w:t>
      </w:r>
    </w:p>
    <w:p w14:paraId="54F2CA45" w14:textId="2A6C4C82" w:rsidR="00E911B0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- Histogrammet visar variation i skatten mellan olika kommuner, där vissa ligger långt över genomsnittet. </w:t>
      </w:r>
    </w:p>
    <w:p w14:paraId="75DC0E31" w14:textId="313F30C9" w:rsidR="00AA4194" w:rsidRPr="00E911B0" w:rsidRDefault="00E911B0" w:rsidP="00E911B0">
      <w:pPr>
        <w:rPr>
          <w:rFonts w:ascii="Times New Roman" w:hAnsi="Times New Roman" w:cs="Times New Roman"/>
          <w:sz w:val="28"/>
          <w:szCs w:val="28"/>
        </w:rPr>
      </w:pPr>
      <w:r w:rsidRPr="00E911B0">
        <w:rPr>
          <w:rFonts w:ascii="Times New Roman" w:hAnsi="Times New Roman" w:cs="Times New Roman"/>
          <w:sz w:val="28"/>
          <w:szCs w:val="28"/>
        </w:rPr>
        <w:t xml:space="preserve">- Stapeldiagrammet gör det enkelt att jämföra kommuner och identifiera vilka som har högst och lägst skatt. </w:t>
      </w:r>
    </w:p>
    <w:sectPr w:rsidR="00AA4194" w:rsidRPr="00E911B0" w:rsidSect="00E91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66D"/>
    <w:multiLevelType w:val="multilevel"/>
    <w:tmpl w:val="027C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32208"/>
    <w:multiLevelType w:val="multilevel"/>
    <w:tmpl w:val="937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5EBB"/>
    <w:multiLevelType w:val="multilevel"/>
    <w:tmpl w:val="EC0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17C8E"/>
    <w:multiLevelType w:val="multilevel"/>
    <w:tmpl w:val="715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03047">
    <w:abstractNumId w:val="0"/>
  </w:num>
  <w:num w:numId="2" w16cid:durableId="887184188">
    <w:abstractNumId w:val="2"/>
  </w:num>
  <w:num w:numId="3" w16cid:durableId="254359429">
    <w:abstractNumId w:val="3"/>
  </w:num>
  <w:num w:numId="4" w16cid:durableId="62469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E"/>
    <w:rsid w:val="000042BC"/>
    <w:rsid w:val="00013E57"/>
    <w:rsid w:val="000321DD"/>
    <w:rsid w:val="0019678E"/>
    <w:rsid w:val="00221137"/>
    <w:rsid w:val="00AA4194"/>
    <w:rsid w:val="00E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C582"/>
  <w15:chartTrackingRefBased/>
  <w15:docId w15:val="{86B1CBA3-7F45-4A35-8634-4A91BB5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7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6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8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4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7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3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8672-2B5D-48DC-8DF2-CD1506F8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40</TotalTime>
  <Pages>1</Pages>
  <Words>280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Luneva</dc:creator>
  <cp:keywords/>
  <dc:description/>
  <cp:lastModifiedBy>Nadezda Luneva</cp:lastModifiedBy>
  <cp:revision>5</cp:revision>
  <cp:lastPrinted>2025-02-01T15:31:00Z</cp:lastPrinted>
  <dcterms:created xsi:type="dcterms:W3CDTF">2025-02-01T14:49:00Z</dcterms:created>
  <dcterms:modified xsi:type="dcterms:W3CDTF">2025-02-01T15:32:00Z</dcterms:modified>
</cp:coreProperties>
</file>